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36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ab/>
        <w:tab/>
        <w:tab/>
        <w:tab/>
      </w:r>
      <w:r>
        <w:rPr>
          <w:rFonts w:ascii="Calibri" w:eastAsia="Calibri" w:cs="Calibri" w:hAnsi="Calibri"/>
          <w:color w:val="auto"/>
          <w:spacing w:val="0"/>
          <w:position w:val="0"/>
          <w:sz w:val="36"/>
          <w:shd w:val="clear" w:color="auto" w:fill="auto"/>
        </w:rPr>
        <w:tab/>
        <w:t>ASSIGNMENT 4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36"/>
          <w:shd w:val="clear" w:color="auto" w:fill="auto"/>
        </w:rPr>
      </w:pPr>
    </w:p>
    <w:tbl>
      <w:tblPr>
        <w:jc w:val="lef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3900"/>
      </w:tblGrid>
      <w:tr>
        <w:trPr>
          <w:trHeight w:val="3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eastAsia="Calibri" w:cs="Calibri" w:hAnsi="Calibri"/>
                <w:color w:val="auto"/>
                <w:spacing w:val="0"/>
                <w:position w:val="0"/>
              </w:rPr>
            </w:pPr>
            <w:r>
              <w:rPr>
                <w:rFonts w:ascii="Calibri" w:eastAsia="Calibri" w:cs="Calibri" w:hAnsi="Calibri"/>
                <w:color w:val="auto"/>
                <w:spacing w:val="0"/>
                <w:position w:val="0"/>
                <w:sz w:val="24"/>
                <w:shd w:val="clear" w:color="auto" w:fill="auto"/>
              </w:rPr>
              <w:t>BATCH NUMBER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eastAsia="Calibri" w:cs="Calibri" w:hAnsi="Calibri"/>
                <w:color w:val="auto"/>
                <w:spacing w:val="0"/>
                <w:position w:val="0"/>
              </w:rPr>
            </w:pPr>
            <w:r>
              <w:rPr>
                <w:rFonts w:ascii="Calibri" w:eastAsia="Calibri" w:cs="Calibri" w:hAnsi="Calibri"/>
                <w:color w:val="auto"/>
                <w:spacing w:val="0"/>
                <w:position w:val="0"/>
                <w:sz w:val="24"/>
                <w:shd w:val="clear" w:color="auto" w:fill="auto"/>
              </w:rPr>
              <w:t>B4-4M6E</w:t>
            </w:r>
          </w:p>
        </w:tc>
      </w:tr>
      <w:tr>
        <w:trPr>
          <w:trHeight w:val="4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eastAsia="Calibri" w:cs="Calibri" w:hAnsi="Calibri"/>
                <w:color w:val="auto"/>
                <w:spacing w:val="0"/>
                <w:position w:val="0"/>
              </w:rPr>
            </w:pPr>
            <w:r>
              <w:rPr>
                <w:rFonts w:ascii="Calibri" w:eastAsia="Calibri" w:cs="Calibri" w:hAnsi="Calibri"/>
                <w:color w:val="auto"/>
                <w:spacing w:val="0"/>
                <w:position w:val="0"/>
                <w:sz w:val="24"/>
                <w:shd w:val="clear" w:color="auto" w:fill="auto"/>
              </w:rPr>
              <w:t>STUDENT NAME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eastAsia="Calibri" w:cs="Calibri" w:hAnsi="Calibri"/>
                <w:color w:val="auto"/>
                <w:spacing w:val="0"/>
                <w:position w:val="0"/>
              </w:rPr>
            </w:pPr>
            <w:r>
              <w:rPr>
                <w:rFonts w:ascii="Calibri" w:eastAsia="Calibri" w:cs="Calibri" w:hAnsi="Calibri"/>
                <w:color w:val="auto"/>
                <w:spacing w:val="0"/>
                <w:position w:val="0"/>
              </w:rPr>
              <w:t>KALAIVANI.A</w:t>
            </w:r>
          </w:p>
        </w:tc>
      </w:tr>
      <w:tr>
        <w:trPr>
          <w:trHeight w:val="4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eastAsia="Calibri" w:cs="Calibri" w:hAnsi="Calibri"/>
                <w:color w:val="auto"/>
                <w:spacing w:val="0"/>
                <w:position w:val="0"/>
              </w:rPr>
            </w:pPr>
            <w:r>
              <w:rPr>
                <w:rFonts w:ascii="Calibri" w:eastAsia="Calibri" w:cs="Calibri" w:hAnsi="Calibri"/>
                <w:color w:val="auto"/>
                <w:spacing w:val="0"/>
                <w:position w:val="0"/>
                <w:sz w:val="24"/>
                <w:shd w:val="clear" w:color="auto" w:fill="auto"/>
              </w:rPr>
              <w:t>STUDENT REGISTER NUMBER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eastAsia="Calibri" w:cs="Calibri" w:hAnsi="Calibri"/>
                <w:color w:val="auto"/>
                <w:spacing w:val="0"/>
                <w:position w:val="0"/>
              </w:rPr>
            </w:pPr>
            <w:r>
              <w:rPr>
                <w:rFonts w:ascii="Calibri" w:eastAsia="Calibri" w:cs="Calibri" w:hAnsi="Calibri"/>
                <w:color w:val="auto"/>
                <w:spacing w:val="0"/>
                <w:position w:val="0"/>
                <w:sz w:val="24"/>
                <w:shd w:val="clear" w:color="auto" w:fill="auto"/>
              </w:rPr>
              <w:t>960219104060</w:t>
            </w:r>
            <w:bookmarkStart w:id="0" w:name="_GoBack"/>
            <w:bookmarkEnd w:id="0"/>
          </w:p>
        </w:tc>
      </w:tr>
    </w:tbl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36"/>
          <w:shd w:val="clear" w:color="auto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36"/>
          <w:u w:val="single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36"/>
          <w:u w:val="single"/>
          <w:shd w:val="clear" w:color="auto" w:fill="auto"/>
        </w:rPr>
        <w:t>QUESTION: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8"/>
          <w:shd w:val="clear" w:color="auto" w:fill="auto"/>
        </w:rPr>
        <w:t xml:space="preserve">Assignment Kubernetes / Docker 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8"/>
          <w:shd w:val="clear" w:color="auto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8"/>
          <w:shd w:val="clear" w:color="auto" w:fill="auto"/>
        </w:rPr>
        <w:t xml:space="preserve">1.Pull an Image from docker hub and run it in docker playground. 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8"/>
          <w:shd w:val="clear" w:color="auto" w:fill="auto"/>
        </w:rPr>
        <w:t xml:space="preserve">2.Create a docker file for the jobportal application and deploy it in Docker desktop application. 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8"/>
          <w:shd w:val="clear" w:color="auto" w:fill="auto"/>
        </w:rPr>
        <w:t xml:space="preserve">3.Create a IBM container registry and deploy helloworld app or jobportalapp. 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8"/>
          <w:shd w:val="clear" w:color="auto" w:fill="auto"/>
        </w:rPr>
        <w:t>4.Create a Kubernetes cluster in IBM cloud and deploy helloworld image or jobportal image and also expose the same app to run in nodeport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36"/>
          <w:shd w:val="clear" w:color="auto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36"/>
          <w:u w:val="single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36"/>
          <w:u w:val="single"/>
          <w:shd w:val="clear" w:color="auto" w:fill="auto"/>
        </w:rPr>
        <w:t>SOLUTION: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36"/>
          <w:u w:val="single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36"/>
          <w:u w:val="single"/>
          <w:shd w:val="clear" w:color="auto" w:fill="auto"/>
        </w:rPr>
        <w:t>Kubernetes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36"/>
          <w:u w:val="single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36"/>
          <w:u w:val="single"/>
          <w:shd w:val="clear" w:color="auto" w:fill="auto"/>
        </w:rPr>
        <w:t>dashboard_adminuser.yaml: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>apiVersion: v1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>kind: ServiceAccount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>metadata: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name: admin-user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namespace: kubernetes-dashboard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>---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>apiVersion: v1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>kind: Secret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>metadata: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name: admin-user-token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namespace: kubernetes-dashboard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annotations: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kubernetes.io/service-account.name: admin-user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>type: kubernetes.io/service-account-token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>---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>apiVersion: rbac.authorization.k8s.io/v1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>kind: ClusterRoleBinding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>metadata: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name: admin-user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>roleRef: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apiGroup: rbac.authorization.k8s.io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kind: ClusterRole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name: cluster-admin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>subjects: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>- kind: ServiceAccount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name: admin-user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namespace: kubernetes-dashboard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36"/>
          <w:u w:val="single"/>
          <w:shd w:val="clear" w:color="auto" w:fill="auto"/>
        </w:rPr>
        <w:t>flask_deployment.yaml: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>apiVersion: apps/v1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>kind: Deployment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>metadata: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name: flask-app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>spec: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replicas: 3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selector: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matchLabels: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app: flask-app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template: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metadata: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labels: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app: flask-app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spec: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containers: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- name: webpage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image: rajkiranss/flask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imagePullPolicy: Never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ports: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- containerPort: 5000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  protocol: TCP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36"/>
          <w:u w:val="single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36"/>
          <w:u w:val="single"/>
          <w:shd w:val="clear" w:color="auto" w:fill="auto"/>
        </w:rPr>
        <w:t>flask_ingress.yaml: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>apiVersion: networking.k8s.io/v1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>kind: Ingress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>metadata: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name: flask-app-ingress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annotations: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kubernetes.io/ingress.class: nginx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nginx.ingress.kubernetes.io/ssl-redirect: "false"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>spec: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# ingressClassName: nginx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rules: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- http: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paths: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- backend: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  service: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    name: flask-app-service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    port: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      number: 5000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path: /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pathType: Prefix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36"/>
          <w:u w:val="single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36"/>
          <w:u w:val="single"/>
          <w:shd w:val="clear" w:color="auto" w:fill="auto"/>
        </w:rPr>
        <w:t>flask_service.yaml: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>apiVersion: v1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>kind: Service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>metadata: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name: flask-app-service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>spec: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type: ClusterIP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ports: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- port: 5000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selector:app: flask-app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36"/>
          <w:u w:val="single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8"/>
          <w:shd w:val="clear" w:color="auto" w:fill="auto"/>
        </w:rPr>
        <w:t xml:space="preserve"> </w:t>
      </w:r>
      <w:r>
        <w:rPr>
          <w:rFonts w:ascii="Calibri" w:eastAsia="Calibri" w:cs="Calibri" w:hAnsi="Calibri"/>
          <w:color w:val="auto"/>
          <w:spacing w:val="0"/>
          <w:position w:val="0"/>
          <w:sz w:val="36"/>
          <w:u w:val="single"/>
          <w:shd w:val="clear" w:color="auto" w:fill="auto"/>
        </w:rPr>
        <w:t>ibm_deployment.yaml: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>apiVersion: apps/v1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>kind: Deployment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>metadata: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name: flask-deploy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>spec: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replicas: 3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selector: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matchLabels: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app: flask-deploy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template: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metadata: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labels: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app: flask-deploy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spec: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containers: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- name: web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image: jp.icr.io/webpage/web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imagePullPolicy: Always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ports: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- containerPort: 5000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  protocol: TCP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36"/>
          <w:u w:val="single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36"/>
          <w:u w:val="single"/>
          <w:shd w:val="clear" w:color="auto" w:fill="auto"/>
        </w:rPr>
        <w:t>templates: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36"/>
          <w:u w:val="single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36"/>
          <w:u w:val="single"/>
          <w:shd w:val="clear" w:color="auto" w:fill="auto"/>
        </w:rPr>
        <w:t>base.html: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>&lt;!DOCTYPE html&gt;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>&lt;html lang="en"&gt;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>&lt;head&gt;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&lt;meta charset="UTF-8"&gt;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&lt;title&gt; FlaskApp&lt;/title&gt;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&lt;style&gt;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.message {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padding: 10px;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margin: 5px;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background-color: #f3f3f3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}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nav a {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color: #d64161;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font-size: 25px;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margin-left: 50px;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text-decoration: none;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text-transform: uppercase;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}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.alert {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padding: 20px;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margin: 5px;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color: #970020;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background-color: #ffd5de;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}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.button {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background-color:#970020; /* Green */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border: none;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color: white;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padding: 16px 32px;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text-align: center;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text-decoration: none;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display: inline-block;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font-size: 16px;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margin: 4px 2px;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transition-duration: 0.4s;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cursor: pointer;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>}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>.button1 {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background-color: white; 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color: black; 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border: 2px solid #970020;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>}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>.button1:hover {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background-color: #970020;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color: white;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>}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>input[type=text],textarea {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width: 50%;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padding: 12px 20px;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margin: 8px 0;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box-sizing: border-box;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border: 2px solid red;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border-radius: 4px;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>}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&lt;/style&gt;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>&lt;/head&gt;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>&lt;body&gt;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&lt;nav&gt;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&lt;a href="{{ url_for('index') }}"&gt;FlaskApp&lt;/a&gt;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&lt;a href="{{ url_for('create') }}"&gt;Create&lt;/a&gt;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&lt;/nav&gt;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&lt;hr&gt;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&lt;div class="content"&gt;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{% for message in get_flashed_messages() %}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&lt;div class="alert"&gt;{{ message }}&lt;/div&gt;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{% endfor %}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{% block content %} {% endblock %}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&lt;/div&gt;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>&lt;/body&gt;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>&lt;/html&gt;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36"/>
          <w:u w:val="single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36"/>
          <w:u w:val="single"/>
          <w:shd w:val="clear" w:color="auto" w:fill="auto"/>
        </w:rPr>
        <w:t>create.html: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>{% extends 'base.html' %}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>{% block content %}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&lt;h1&gt;{% block title %} Add a New Message {% endblock %}&lt;/h1&gt;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&lt;form method="post" style="text-align: center;"&gt;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&lt;label for="title"&gt;TITLE&lt;/label&gt;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&lt;br&gt;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&lt;input type="text" name="Welcome"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   placeholder="Hello World!"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   value="{{ request.form['Welcome'] }}"&gt;&lt;/input&gt;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&lt;br&gt;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&lt;label for="content"&gt;Hello World!&lt;/label&gt;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&lt;br&gt;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&lt;textarea name="content"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      placeholder="Hello World!"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      rows="15"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      cols="60"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      &gt;{{ request.form['content'] }}&lt;/textarea&gt;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&lt;br&gt;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&lt;button type="submit" class="button button1"&gt;Submit&lt;/button&gt;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&lt;/form&gt;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&lt;a href="{{ url_for('index') }}" class="button button1"&gt;Home&lt;/a&gt;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>{% endblock %}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36"/>
          <w:u w:val="single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36"/>
          <w:u w:val="single"/>
          <w:shd w:val="clear" w:color="auto" w:fill="auto"/>
        </w:rPr>
        <w:t>index.html: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>{% extends 'base.html' %}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>{% block content %}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&lt;h1 style="text-align: center;"&gt;HELLO !&lt;/h1&gt;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&lt;h1&gt;  {% block title %} &lt;span style="color: red;"&gt;WRITE YOUR MESSAGES&lt;/span&gt; {% endblock %}&lt;/h1&gt;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{% for message in messages %}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&lt;div class='message'&gt;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&lt;h3&gt;&lt;span style="color: blue;"&gt;welcome &lt;/span&gt; {{ message['title'] }}&lt;/h3&gt;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&lt;p&gt;&lt;span style="color: blue;"&gt;Hello World! &lt;/span&gt;{{ message['content'] }}&lt;/p&gt;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&lt;/div&gt;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{% endfor %}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>{% endblock %}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36"/>
          <w:u w:val="single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36"/>
          <w:u w:val="single"/>
          <w:shd w:val="clear" w:color="auto" w:fill="auto"/>
        </w:rPr>
        <w:t>dockerfile: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>FROM python:3.10.4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>WORKDIR /app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>COPY requirements.txt ./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>RUN pip install -r requirements.txt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>COPY . .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>EXPOSE 5000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>CMD ["python","./app.py"]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36"/>
          <w:u w:val="single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36"/>
          <w:u w:val="single"/>
          <w:shd w:val="clear" w:color="auto" w:fill="auto"/>
        </w:rPr>
        <w:t>app.py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>from flask import Flask, render_template, request, url_for, flash, redirect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>app = Flask(__name__)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>app.config['SECRET_KEY'] = 'df0331cefc6c2b9a5d0208a726a5d1c0fd37324feba25506'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>@app.route('/create/', methods=('GET', 'POST'))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>def create():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if request.method == 'POST':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title = request.form['title']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content = request.form['content']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if not title: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flash('Title is required!')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elif not content: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flash('Content is required!')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else: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messages.append({'title': title, 'content': content})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name = "Shyam Mohan"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return redirect(url_for('index', messages=name ))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return render_template('create.html')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>messages = [{'title': 'Message One',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 'content': 'Message One Content'},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{'title': 'Message Two',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 'content': 'Message Two Content'}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]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>@app.route('/')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>def index():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return render_template('index.html', messages=messages)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>@app.route('/admin')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>def hello_admin():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return 'Hello Admin'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>@app.route('/guest/&lt;guest&gt;')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>def hello_guest(guest):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return 'Hello %s as Guest' % guest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>@app.route('/user/&lt;name&gt;')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>def hello_user(name):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if name =='admin':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return redirect(url_for('hello_admin'))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else: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return redirect(url_for('hello_guest',guest = name))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>if __name__ == '__main__':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  <w:t xml:space="preserve">    app.run(host='0.0.0.0', port=5000, debug=True)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36"/>
          <w:u w:val="single"/>
          <w:shd w:val="clear" w:color="auto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36"/>
          <w:u w:val="single"/>
          <w:shd w:val="clear" w:color="auto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8"/>
          <w:shd w:val="clear" w:color="auto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36"/>
          <w:u w:val="single"/>
          <w:shd w:val="clear" w:color="auto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8"/>
          <w:shd w:val="clear" w:color="auto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8"/>
          <w:shd w:val="clear" w:color="auto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8"/>
          <w:shd w:val="clear" w:color="auto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36"/>
          <w:u w:val="single"/>
          <w:shd w:val="clear" w:color="auto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36"/>
          <w:u w:val="single"/>
          <w:shd w:val="clear" w:color="auto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28"/>
          <w:shd w:val="clear" w:color="auto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36"/>
          <w:shd w:val="clear" w:color="auto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color w:val="auto"/>
          <w:spacing w:val="0"/>
          <w:position w:val="0"/>
          <w:sz w:val="32"/>
          <w:shd w:val="clear" w:color="auto" w:fill="auto"/>
        </w:rPr>
      </w:pPr>
    </w:p>
    <w:sectPr>
      <w:pgSz w:w="11907" w:h="16839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240" w:lineRule="auto"/>
      <w:jc w:val="both"/>
    </w:pPr>
    <w:rPr>
      <w:rFonts w:ascii="Droid Sans" w:eastAsia="Droid Sans"/>
      <w:kern w:val="2"/>
      <w:sz w:val="21"/>
      <w:szCs w:val="21"/>
      <w:lang w:val="en-US" w:eastAsia="zh-CN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13</Pages>
  <Words>656</Words>
  <Characters>5223</Characters>
  <Lines>326</Lines>
  <Paragraphs>272</Paragraphs>
  <CharactersWithSpaces>6787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0</cp:revision>
  <dcterms:modified xsi:type="dcterms:W3CDTF">2022-11-16T12:25:16Z</dcterms:modified>
</cp:coreProperties>
</file>